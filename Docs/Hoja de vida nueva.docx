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607D" w14:textId="77777777" w:rsidR="00AD5898" w:rsidRPr="00483416" w:rsidRDefault="00AD5898">
      <w:r w:rsidRPr="00483416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014B49E" wp14:editId="2EB09DD0">
                <wp:simplePos x="0" y="0"/>
                <wp:positionH relativeFrom="page">
                  <wp:align>left</wp:align>
                </wp:positionH>
                <wp:positionV relativeFrom="paragraph">
                  <wp:posOffset>-540385</wp:posOffset>
                </wp:positionV>
                <wp:extent cx="3390900" cy="10058400"/>
                <wp:effectExtent l="0" t="0" r="0" b="0"/>
                <wp:wrapNone/>
                <wp:docPr id="8" name="Grupo 8" descr="elementos decorativo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ángulo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upo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orma libre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orma libre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orma libre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AAD109A" id="Grupo 8" o:spid="_x0000_s1026" alt="elementos decorativos&#10;" style="position:absolute;margin-left:0;margin-top:-42.55pt;width:267pt;height:11in;z-index:-251657216;mso-height-percent:1000;mso-position-horizontal:left;mso-position-horizontal-relative:page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">
                <v:rect id="Rectángulo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upo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orma libre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" path="m,44c46,22,46,22,46,22,90,,144,18,167,63v,,,,,c179,88,209,99,235,88v11,-5,11,-5,11,-5c277,70,313,90,319,123v,,,,,c324,151,349,171,378,167v23,-3,23,-3,23,-3c424,161,447,175,456,196v50,120,50,120,50,120c506,405,506,405,506,405,,405,,405,,405l,44xe" fillcolor="#0f3344 [3204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orma libre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" path="m446,28c420,17,420,17,420,17,378,,331,21,316,63v-7,19,-7,19,-7,19c293,125,244,146,202,127v,,,,,c164,110,119,125,100,161,,344,,344,,344v446,,446,,446,l446,28xe" fillcolor="#0f3344 [3204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orma libre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" path="m440,202c416,153,416,153,416,153,405,130,377,120,354,132v-22,11,-22,11,-22,11c306,156,275,142,267,115v,,,,,c260,89,232,75,207,85v-9,3,-9,3,-9,3c176,97,151,87,140,66v,,,,,c118,22,69,,22,14,,20,,20,,20,,202,,202,,202r440,xe" fillcolor="#0f3344 [3204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orma libre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" path="m,412v33,13,33,13,33,13c85,446,143,420,162,368v9,-24,9,-24,9,-24c190,290,252,265,304,288v,,,,,c351,309,406,291,431,246,506,108,506,108,506,108,506,,506,,506,,,,,,,l,412xe" fillcolor="#0f3344 [3204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la de diseño"/>
      </w:tblPr>
      <w:tblGrid>
        <w:gridCol w:w="831"/>
        <w:gridCol w:w="2858"/>
        <w:gridCol w:w="1035"/>
        <w:gridCol w:w="5942"/>
      </w:tblGrid>
      <w:tr w:rsidR="00647A4B" w:rsidRPr="00483416" w14:paraId="6E78E709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0F169625" w14:textId="4E7A3B27" w:rsidR="00647A4B" w:rsidRPr="00483416" w:rsidRDefault="00C00529" w:rsidP="00647A4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423C1791" wp14:editId="453A2182">
                  <wp:extent cx="1517809" cy="2023745"/>
                  <wp:effectExtent l="0" t="0" r="6350" b="0"/>
                  <wp:docPr id="7" name="Imagen 7" descr="Un hombre con una camisa neg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hombre con una camisa negra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427" cy="203523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708AD14C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188C31DE" w14:textId="5E9DDE4E" w:rsidR="00647A4B" w:rsidRPr="002E58F2" w:rsidRDefault="00C00529" w:rsidP="00222466">
            <w:pPr>
              <w:pStyle w:val="Ttulo"/>
              <w:rPr>
                <w:rFonts w:ascii="Times New Roman" w:hAnsi="Times New Roman"/>
                <w:color w:val="0D0D0D" w:themeColor="text1" w:themeTint="F2"/>
                <w:sz w:val="56"/>
                <w:szCs w:val="44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sz w:val="56"/>
                <w:szCs w:val="44"/>
              </w:rPr>
              <w:t>Marco Estivens</w:t>
            </w:r>
            <w:r w:rsidR="00647A4B" w:rsidRPr="002E58F2">
              <w:rPr>
                <w:rFonts w:ascii="Times New Roman" w:hAnsi="Times New Roman"/>
                <w:color w:val="0D0D0D" w:themeColor="text1" w:themeTint="F2"/>
                <w:sz w:val="56"/>
                <w:szCs w:val="44"/>
                <w:lang w:bidi="es-ES"/>
              </w:rPr>
              <w:t xml:space="preserve"> </w:t>
            </w:r>
            <w:r w:rsidRPr="002E58F2">
              <w:rPr>
                <w:rFonts w:ascii="Times New Roman" w:hAnsi="Times New Roman"/>
                <w:color w:val="0D0D0D" w:themeColor="text1" w:themeTint="F2"/>
                <w:sz w:val="56"/>
                <w:szCs w:val="44"/>
              </w:rPr>
              <w:t>Castellanos</w:t>
            </w:r>
            <w:r w:rsidR="007D11AE" w:rsidRPr="002E58F2">
              <w:rPr>
                <w:rFonts w:ascii="Times New Roman" w:hAnsi="Times New Roman"/>
                <w:color w:val="0D0D0D" w:themeColor="text1" w:themeTint="F2"/>
                <w:sz w:val="56"/>
                <w:szCs w:val="44"/>
              </w:rPr>
              <w:t xml:space="preserve"> sánchez</w:t>
            </w:r>
          </w:p>
          <w:p w14:paraId="5561E2CB" w14:textId="77777777" w:rsidR="00647A4B" w:rsidRPr="002E58F2" w:rsidRDefault="00647A4B" w:rsidP="00C4452C">
            <w:pPr>
              <w:pStyle w:val="Ttulo1"/>
              <w:rPr>
                <w:rFonts w:ascii="Times New Roman" w:hAnsi="Times New Roman"/>
                <w:color w:val="0D0D0D" w:themeColor="text1" w:themeTint="F2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lang w:bidi="es-ES"/>
              </w:rPr>
              <w:t>Experiencia</w:t>
            </w:r>
          </w:p>
          <w:p w14:paraId="27467B16" w14:textId="1F51899C" w:rsidR="00647A4B" w:rsidRPr="002E58F2" w:rsidRDefault="00FD1945" w:rsidP="00C4452C">
            <w:pPr>
              <w:pStyle w:val="Ttulo2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Julio 2020</w:t>
            </w:r>
            <w:r w:rsidR="00647A4B" w:rsidRPr="002E58F2">
              <w:rPr>
                <w:rFonts w:ascii="Times New Roman" w:hAnsi="Times New Roman"/>
                <w:lang w:bidi="es-ES"/>
              </w:rPr>
              <w:t>-</w:t>
            </w:r>
            <w:proofErr w:type="gramStart"/>
            <w:r w:rsidRPr="002E58F2">
              <w:rPr>
                <w:rFonts w:ascii="Times New Roman" w:hAnsi="Times New Roman"/>
              </w:rPr>
              <w:t>Noviembre</w:t>
            </w:r>
            <w:proofErr w:type="gramEnd"/>
            <w:r w:rsidRPr="002E58F2">
              <w:rPr>
                <w:rFonts w:ascii="Times New Roman" w:hAnsi="Times New Roman"/>
              </w:rPr>
              <w:t xml:space="preserve"> 202</w:t>
            </w:r>
            <w:r w:rsidR="00530BE1" w:rsidRPr="002E58F2">
              <w:rPr>
                <w:rFonts w:ascii="Times New Roman" w:hAnsi="Times New Roman"/>
              </w:rPr>
              <w:t>1</w:t>
            </w:r>
          </w:p>
          <w:p w14:paraId="55ECBFB3" w14:textId="78EF54BE" w:rsidR="00647A4B" w:rsidRPr="002E58F2" w:rsidRDefault="00D93681" w:rsidP="000F7D04">
            <w:pPr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Técnico en sistemas</w:t>
            </w:r>
            <w:r w:rsidR="00647A4B" w:rsidRPr="002E58F2">
              <w:rPr>
                <w:rStyle w:val="Textoennegrita"/>
                <w:rFonts w:ascii="Times New Roman" w:hAnsi="Times New Roman"/>
                <w:color w:val="auto"/>
                <w:lang w:bidi="es-ES"/>
              </w:rPr>
              <w:t xml:space="preserve"> • </w:t>
            </w:r>
            <w:r w:rsidRPr="002E58F2">
              <w:rPr>
                <w:rFonts w:ascii="Times New Roman" w:hAnsi="Times New Roman"/>
              </w:rPr>
              <w:t>Alcaldía de Abrego NSA</w:t>
            </w:r>
          </w:p>
          <w:p w14:paraId="5F9A0D67" w14:textId="0F0A59C7" w:rsidR="00613EC0" w:rsidRPr="002E58F2" w:rsidRDefault="00613EC0" w:rsidP="00613EC0">
            <w:pPr>
              <w:spacing w:after="0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  <w:r w:rsidRPr="002E58F2">
              <w:rPr>
                <w:rFonts w:ascii="Times New Roman" w:hAnsi="Times New Roman"/>
                <w:sz w:val="24"/>
                <w:szCs w:val="24"/>
                <w:lang w:val="es-CO" w:eastAsia="es-CO"/>
              </w:rPr>
              <w:t>-Garantizar el óptimo funcionamiento de los equipos informáticos, redes e impresoras de la Alcaldía y el Centro de Convivencia.</w:t>
            </w:r>
          </w:p>
          <w:p w14:paraId="340111D8" w14:textId="26CA3FBA" w:rsidR="00613EC0" w:rsidRPr="002E58F2" w:rsidRDefault="00613EC0" w:rsidP="00613EC0">
            <w:pPr>
              <w:spacing w:after="0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  <w:r w:rsidRPr="002E58F2">
              <w:rPr>
                <w:rFonts w:ascii="Times New Roman" w:hAnsi="Times New Roman"/>
                <w:sz w:val="24"/>
                <w:szCs w:val="24"/>
                <w:lang w:val="es-CO" w:eastAsia="es-CO"/>
              </w:rPr>
              <w:t>-Realizar tareas de mantenimiento preventivo y correctivo de sistemas, equipos de cómputo y periféricos.</w:t>
            </w:r>
          </w:p>
          <w:p w14:paraId="281654C0" w14:textId="14690E5B" w:rsidR="00613EC0" w:rsidRPr="002E58F2" w:rsidRDefault="00613EC0" w:rsidP="00613EC0">
            <w:pPr>
              <w:spacing w:after="0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  <w:r w:rsidRPr="002E58F2">
              <w:rPr>
                <w:rFonts w:ascii="Times New Roman" w:hAnsi="Times New Roman"/>
                <w:sz w:val="24"/>
                <w:szCs w:val="24"/>
                <w:lang w:val="es-CO" w:eastAsia="es-CO"/>
              </w:rPr>
              <w:t>-Brindar soporte técnico a usuarios, asegurando la disponibilidad y eficiencia de las infraestructuras tecnológicas.</w:t>
            </w:r>
          </w:p>
          <w:p w14:paraId="41502078" w14:textId="6376BEE1" w:rsidR="00647A4B" w:rsidRPr="002E58F2" w:rsidRDefault="00613EC0" w:rsidP="00613EC0">
            <w:pPr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  <w:sz w:val="24"/>
                <w:szCs w:val="24"/>
                <w:lang w:val="es-CO" w:eastAsia="es-CO"/>
              </w:rPr>
              <w:t>-Coordinar con el área de Ingeniería de Sistemas para la implementación de mejoras y la resolución de incidentes.</w:t>
            </w:r>
          </w:p>
          <w:p w14:paraId="39FA85B1" w14:textId="77777777" w:rsidR="00647A4B" w:rsidRPr="002E58F2" w:rsidRDefault="00647A4B" w:rsidP="00C4452C">
            <w:pPr>
              <w:pStyle w:val="Ttulo1"/>
              <w:rPr>
                <w:rFonts w:ascii="Times New Roman" w:hAnsi="Times New Roman"/>
                <w:color w:val="0D0D0D" w:themeColor="text1" w:themeTint="F2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lang w:bidi="es-ES"/>
              </w:rPr>
              <w:t>Educación</w:t>
            </w:r>
          </w:p>
          <w:p w14:paraId="09B9D731" w14:textId="77777777" w:rsidR="00C00529" w:rsidRPr="002E58F2" w:rsidRDefault="00C00529" w:rsidP="00C00529">
            <w:pPr>
              <w:pStyle w:val="Ttulo2"/>
              <w:rPr>
                <w:rFonts w:ascii="Times New Roman" w:hAnsi="Times New Roman"/>
                <w:b w:val="0"/>
                <w:bCs w:val="0"/>
              </w:rPr>
            </w:pPr>
            <w:r w:rsidRPr="002E58F2">
              <w:rPr>
                <w:rFonts w:ascii="Times New Roman" w:hAnsi="Times New Roman"/>
                <w:b w:val="0"/>
                <w:bCs w:val="0"/>
              </w:rPr>
              <w:t>COLEGIO: Institución Educativa, Carlos Julio Torrado Peñaranda | BACHILLERATO ACADÉMICO</w:t>
            </w:r>
          </w:p>
          <w:p w14:paraId="39813929" w14:textId="77777777" w:rsidR="00C00529" w:rsidRPr="002E58F2" w:rsidRDefault="00C00529" w:rsidP="00C00529">
            <w:pPr>
              <w:pStyle w:val="Ttulo2"/>
              <w:rPr>
                <w:rFonts w:ascii="Times New Roman" w:hAnsi="Times New Roman"/>
                <w:b w:val="0"/>
                <w:bCs w:val="0"/>
              </w:rPr>
            </w:pPr>
            <w:r w:rsidRPr="002E58F2">
              <w:rPr>
                <w:rFonts w:ascii="Times New Roman" w:hAnsi="Times New Roman"/>
                <w:b w:val="0"/>
                <w:bCs w:val="0"/>
              </w:rPr>
              <w:t>2016</w:t>
            </w:r>
          </w:p>
          <w:p w14:paraId="26C46665" w14:textId="075E99FE" w:rsidR="00647A4B" w:rsidRPr="002E58F2" w:rsidRDefault="00C00529" w:rsidP="00613EC0">
            <w:pPr>
              <w:pStyle w:val="Ttulo2"/>
              <w:rPr>
                <w:rFonts w:ascii="Times New Roman" w:hAnsi="Times New Roman"/>
                <w:b w:val="0"/>
                <w:bCs w:val="0"/>
              </w:rPr>
            </w:pPr>
            <w:r w:rsidRPr="002E58F2">
              <w:rPr>
                <w:rFonts w:ascii="Times New Roman" w:hAnsi="Times New Roman"/>
                <w:b w:val="0"/>
                <w:bCs w:val="0"/>
              </w:rPr>
              <w:t>SENA: Técnico en sistemas</w:t>
            </w:r>
            <w:r w:rsidR="007D11AE" w:rsidRPr="002E58F2">
              <w:rPr>
                <w:rFonts w:ascii="Times New Roman" w:hAnsi="Times New Roman"/>
                <w:b w:val="0"/>
                <w:bCs w:val="0"/>
              </w:rPr>
              <w:t xml:space="preserve"> 2020</w:t>
            </w:r>
          </w:p>
          <w:p w14:paraId="5798E776" w14:textId="77777777" w:rsidR="00647A4B" w:rsidRPr="002E58F2" w:rsidRDefault="00647A4B" w:rsidP="00C4452C">
            <w:pPr>
              <w:pStyle w:val="Ttulo1"/>
              <w:rPr>
                <w:rFonts w:ascii="Times New Roman" w:hAnsi="Times New Roman"/>
                <w:color w:val="0D0D0D" w:themeColor="text1" w:themeTint="F2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lang w:bidi="es-ES"/>
              </w:rPr>
              <w:t>Liderazgo</w:t>
            </w:r>
          </w:p>
          <w:p w14:paraId="1FF4919B" w14:textId="1D9CC230" w:rsidR="00647A4B" w:rsidRPr="002E58F2" w:rsidRDefault="002E58F2" w:rsidP="000F7D04">
            <w:pPr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Poseo habilidades de liderazgo orientadas a la colaboración, la motivación y el desarrollo de equipos. Me destaco por fomentar un ambiente de trabajo positivo, basado en la comunicación abierta y la confianza. Como líder, asumo la responsabilidad de guiar a los demás hacia el cumplimiento de objetivos comunes, asegurando el uso eficiente de los recursos y promoviendo la resolución efectiva de problemas. Mi enfoque combina empatía y determinación, siempre buscando inspirar a otros a alcanzar su máximo potencial y contribuyendo al éxito colectivo.</w:t>
            </w:r>
          </w:p>
          <w:p w14:paraId="0482A4D4" w14:textId="77777777" w:rsidR="00647A4B" w:rsidRPr="002E58F2" w:rsidRDefault="00647A4B" w:rsidP="00C4452C">
            <w:pPr>
              <w:pStyle w:val="Ttulo1"/>
              <w:rPr>
                <w:rFonts w:ascii="Times New Roman" w:hAnsi="Times New Roman"/>
                <w:color w:val="0D0D0D" w:themeColor="text1" w:themeTint="F2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lang w:bidi="es-ES"/>
              </w:rPr>
              <w:t>Referencias</w:t>
            </w:r>
          </w:p>
          <w:p w14:paraId="2A567FE5" w14:textId="77777777" w:rsidR="00647A4B" w:rsidRPr="002E58F2" w:rsidRDefault="00C00529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Referencia personal</w:t>
            </w:r>
          </w:p>
          <w:p w14:paraId="2C83B5B1" w14:textId="77777777" w:rsidR="00C00529" w:rsidRPr="002E58F2" w:rsidRDefault="00C00529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WILDER DANILO BAYONA VERJEL</w:t>
            </w:r>
          </w:p>
          <w:p w14:paraId="054CB6E9" w14:textId="77777777" w:rsidR="00C00529" w:rsidRPr="002E58F2" w:rsidRDefault="00C00529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Teléfono: 3202863505</w:t>
            </w:r>
          </w:p>
          <w:p w14:paraId="22FA115D" w14:textId="5FB56682" w:rsidR="00C00529" w:rsidRPr="00483416" w:rsidRDefault="00C00529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  <w:r w:rsidRPr="002E58F2">
              <w:rPr>
                <w:rFonts w:ascii="Times New Roman" w:hAnsi="Times New Roman"/>
              </w:rPr>
              <w:t xml:space="preserve">Email: </w:t>
            </w:r>
            <w:hyperlink r:id="rId11">
              <w:r w:rsidRPr="002E58F2">
                <w:rPr>
                  <w:rFonts w:ascii="Times New Roman" w:hAnsi="Times New Roman"/>
                  <w:color w:val="0460C1"/>
                  <w:spacing w:val="-2"/>
                  <w:u w:val="single" w:color="0460C1"/>
                </w:rPr>
                <w:t>wilderdanilo91@gmail.com</w:t>
              </w:r>
            </w:hyperlink>
          </w:p>
        </w:tc>
      </w:tr>
      <w:tr w:rsidR="00F51250" w:rsidRPr="00483416" w14:paraId="1A2DDE5B" w14:textId="77777777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2F4444B3" w14:textId="77777777" w:rsidR="00F51250" w:rsidRPr="00483416" w:rsidRDefault="00F51250" w:rsidP="00F51250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690C4763" w14:textId="77777777" w:rsidR="00F51250" w:rsidRPr="00483416" w:rsidRDefault="00F51250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171BA24B" w14:textId="77777777" w:rsidR="00F51250" w:rsidRPr="0048341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RPr="00483416" w14:paraId="15EE86E0" w14:textId="77777777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14:paraId="6CB80AFE" w14:textId="77777777" w:rsidR="00071E84" w:rsidRPr="002E58F2" w:rsidRDefault="00071E84" w:rsidP="00222466">
            <w:pPr>
              <w:pStyle w:val="Informacin"/>
              <w:rPr>
                <w:rStyle w:val="Textoennegrita"/>
                <w:rFonts w:ascii="Times New Roman" w:hAnsi="Times New Roman"/>
                <w:b w:val="0"/>
                <w:bCs w:val="0"/>
                <w:color w:val="FFFFFF" w:themeColor="background1"/>
              </w:rPr>
            </w:pPr>
            <w:r w:rsidRPr="002E58F2">
              <w:rPr>
                <w:rFonts w:ascii="Times New Roman" w:hAnsi="Times New Roman"/>
                <w:noProof/>
                <w:lang w:bidi="es-ES"/>
              </w:rPr>
              <w:drawing>
                <wp:inline distT="0" distB="0" distL="0" distR="0" wp14:anchorId="022D3522" wp14:editId="1B5C130D">
                  <wp:extent cx="394335" cy="394335"/>
                  <wp:effectExtent l="0" t="0" r="0" b="0"/>
                  <wp:docPr id="12" name="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6B8AAC7B" w14:textId="537023F3" w:rsidR="00071E84" w:rsidRPr="002E58F2" w:rsidRDefault="00C00529" w:rsidP="00071E84">
            <w:pPr>
              <w:pStyle w:val="Informacin"/>
              <w:rPr>
                <w:rFonts w:ascii="Times New Roman" w:hAnsi="Times New Roman"/>
                <w:lang w:val="es-CO"/>
              </w:rPr>
            </w:pPr>
            <w:proofErr w:type="spellStart"/>
            <w:r w:rsidRPr="002E58F2">
              <w:rPr>
                <w:rFonts w:ascii="Times New Roman" w:hAnsi="Times New Roman"/>
                <w:lang w:val="es-CO"/>
              </w:rPr>
              <w:t>Cra</w:t>
            </w:r>
            <w:proofErr w:type="spellEnd"/>
            <w:r w:rsidRPr="002E58F2">
              <w:rPr>
                <w:rFonts w:ascii="Times New Roman" w:hAnsi="Times New Roman"/>
                <w:lang w:val="es-CO"/>
              </w:rPr>
              <w:t xml:space="preserve"> 7-A#14B-42</w:t>
            </w:r>
          </w:p>
          <w:p w14:paraId="4207CE6A" w14:textId="198B6B35" w:rsidR="00071E84" w:rsidRPr="002E58F2" w:rsidRDefault="00C00529" w:rsidP="00071E84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 xml:space="preserve">Ocaña </w:t>
            </w:r>
            <w:r w:rsidRPr="002E58F2">
              <w:rPr>
                <w:rFonts w:ascii="Times New Roman" w:hAnsi="Times New Roman"/>
                <w:b/>
                <w:bCs/>
              </w:rPr>
              <w:t>NSA-CO</w:t>
            </w:r>
          </w:p>
        </w:tc>
        <w:tc>
          <w:tcPr>
            <w:tcW w:w="1062" w:type="dxa"/>
            <w:vMerge/>
          </w:tcPr>
          <w:p w14:paraId="4086895B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4504187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12657047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7AB90701" w14:textId="77777777" w:rsidR="00647A4B" w:rsidRPr="002E58F2" w:rsidRDefault="00647A4B" w:rsidP="00071E8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vMerge/>
          </w:tcPr>
          <w:p w14:paraId="274EA415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EF970B4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11BFA74D" w14:textId="77777777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14:paraId="589100D3" w14:textId="77777777" w:rsidR="00071E84" w:rsidRPr="002E58F2" w:rsidRDefault="00071E84" w:rsidP="00222466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  <w:noProof/>
                <w:lang w:bidi="es-ES"/>
              </w:rPr>
              <w:drawing>
                <wp:inline distT="0" distB="0" distL="0" distR="0" wp14:anchorId="365387F5" wp14:editId="3D938F41">
                  <wp:extent cx="394335" cy="394335"/>
                  <wp:effectExtent l="0" t="0" r="5715" b="5715"/>
                  <wp:docPr id="13" name="Gráfico 13" descr="Destinat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DD97EDC" w14:textId="7711AC5F" w:rsidR="00071E84" w:rsidRPr="002E58F2" w:rsidRDefault="00C00529" w:rsidP="00222466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+57 323-228-9546</w:t>
            </w:r>
          </w:p>
        </w:tc>
        <w:tc>
          <w:tcPr>
            <w:tcW w:w="1062" w:type="dxa"/>
            <w:vMerge/>
          </w:tcPr>
          <w:p w14:paraId="2BE4A074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CEC5682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3576B7E9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0081E202" w14:textId="77777777" w:rsidR="00647A4B" w:rsidRPr="002E58F2" w:rsidRDefault="00647A4B" w:rsidP="00071E8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vMerge/>
          </w:tcPr>
          <w:p w14:paraId="11C82093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5966392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4FA57C97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267A3BF7" w14:textId="77777777" w:rsidR="00071E84" w:rsidRPr="002E58F2" w:rsidRDefault="00071E84" w:rsidP="00222466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  <w:noProof/>
                <w:lang w:bidi="es-ES"/>
              </w:rPr>
              <w:drawing>
                <wp:inline distT="0" distB="0" distL="0" distR="0" wp14:anchorId="60EB94DE" wp14:editId="48BAE3D6">
                  <wp:extent cx="394335" cy="394335"/>
                  <wp:effectExtent l="0" t="0" r="5715" b="5715"/>
                  <wp:docPr id="17" name="Gráfico 17" descr="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3A5B2FCC" w14:textId="6ED398DD" w:rsidR="00071E84" w:rsidRPr="002E58F2" w:rsidRDefault="00C00529" w:rsidP="00222466">
            <w:pPr>
              <w:pStyle w:val="Informacin"/>
              <w:rPr>
                <w:rFonts w:ascii="Times New Roman" w:hAnsi="Times New Roman"/>
                <w:szCs w:val="22"/>
              </w:rPr>
            </w:pPr>
            <w:r w:rsidRPr="002E58F2">
              <w:rPr>
                <w:rFonts w:ascii="Times New Roman" w:hAnsi="Times New Roman"/>
                <w:szCs w:val="22"/>
              </w:rPr>
              <w:t>mecastellanoss11@gmail.com</w:t>
            </w:r>
          </w:p>
        </w:tc>
        <w:tc>
          <w:tcPr>
            <w:tcW w:w="1062" w:type="dxa"/>
            <w:vMerge/>
          </w:tcPr>
          <w:p w14:paraId="5745805F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05A9F7F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638B20FC" w14:textId="77777777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1AA98234" w14:textId="77777777" w:rsidR="00647A4B" w:rsidRPr="002E58F2" w:rsidRDefault="00647A4B" w:rsidP="00071E8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vMerge/>
          </w:tcPr>
          <w:p w14:paraId="73F4B418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DADE732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1F177B4D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6B7D49BF" w14:textId="77777777" w:rsidR="00071E84" w:rsidRPr="002E58F2" w:rsidRDefault="00071E84" w:rsidP="00222466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  <w:noProof/>
                <w:lang w:bidi="es-ES"/>
              </w:rPr>
              <w:drawing>
                <wp:inline distT="0" distB="0" distL="0" distR="0" wp14:anchorId="44C364C1" wp14:editId="16FD1C0E">
                  <wp:extent cx="394335" cy="394335"/>
                  <wp:effectExtent l="0" t="0" r="0" b="5715"/>
                  <wp:docPr id="16" name="Gráfico 16" descr="Mu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ascii="Times New Roman" w:hAnsi="Times New Roman"/>
            </w:rPr>
            <w:id w:val="994223924"/>
            <w:placeholder>
              <w:docPart w:val="79DB0942C46C49B6B3392BE9737BC953"/>
            </w:placeholder>
            <w:temporary/>
            <w:showingPlcHdr/>
            <w15:appearance w15:val="hidden"/>
          </w:sdtPr>
          <w:sdtContent>
            <w:tc>
              <w:tcPr>
                <w:tcW w:w="2947" w:type="dxa"/>
                <w:vAlign w:val="center"/>
              </w:tcPr>
              <w:p w14:paraId="40831B4C" w14:textId="77777777" w:rsidR="00071E84" w:rsidRPr="002E58F2" w:rsidRDefault="00071E84" w:rsidP="00222466">
                <w:pPr>
                  <w:pStyle w:val="Informacin"/>
                  <w:rPr>
                    <w:rFonts w:ascii="Times New Roman" w:hAnsi="Times New Roman"/>
                  </w:rPr>
                </w:pPr>
                <w:r w:rsidRPr="002E58F2">
                  <w:rPr>
                    <w:rStyle w:val="Textodelmarcadordeposicin"/>
                    <w:rFonts w:ascii="Times New Roman" w:hAnsi="Times New Roman"/>
                    <w:color w:val="FFFFFF" w:themeColor="background1"/>
                    <w:lang w:bidi="es-ES"/>
                  </w:rPr>
                  <w:t>Su sitio web:</w:t>
                </w:r>
              </w:p>
            </w:tc>
          </w:sdtContent>
        </w:sdt>
        <w:tc>
          <w:tcPr>
            <w:tcW w:w="1062" w:type="dxa"/>
            <w:vMerge/>
          </w:tcPr>
          <w:p w14:paraId="00BB16A5" w14:textId="77777777" w:rsidR="00071E84" w:rsidRPr="00483416" w:rsidRDefault="00071E84" w:rsidP="00AA5637">
            <w:pPr>
              <w:pStyle w:val="Informaci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46057DD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5787E577" w14:textId="77777777" w:rsidTr="009C2E65">
        <w:trPr>
          <w:trHeight w:val="2448"/>
          <w:jc w:val="center"/>
        </w:trPr>
        <w:tc>
          <w:tcPr>
            <w:tcW w:w="3798" w:type="dxa"/>
            <w:gridSpan w:val="2"/>
          </w:tcPr>
          <w:p w14:paraId="62E1F8EC" w14:textId="77777777" w:rsidR="00647A4B" w:rsidRPr="002E58F2" w:rsidRDefault="007443A0" w:rsidP="007443A0">
            <w:pPr>
              <w:pStyle w:val="Ttulo3"/>
              <w:rPr>
                <w:rFonts w:ascii="Times New Roman" w:hAnsi="Times New Roman" w:cs="Times New Roman"/>
              </w:rPr>
            </w:pPr>
            <w:r w:rsidRPr="002E58F2">
              <w:rPr>
                <w:rFonts w:ascii="Times New Roman" w:hAnsi="Times New Roman" w:cs="Times New Roman"/>
                <w:lang w:bidi="es-ES"/>
              </w:rPr>
              <w:t>Objetivo</w:t>
            </w:r>
          </w:p>
          <w:p w14:paraId="0D263750" w14:textId="77777777" w:rsidR="00D93681" w:rsidRPr="002E58F2" w:rsidRDefault="00D93681" w:rsidP="00D93681">
            <w:pPr>
              <w:pStyle w:val="Informacin"/>
              <w:rPr>
                <w:rFonts w:ascii="Times New Roman" w:hAnsi="Times New Roman"/>
                <w:szCs w:val="18"/>
              </w:rPr>
            </w:pPr>
            <w:r w:rsidRPr="002E58F2">
              <w:rPr>
                <w:rFonts w:ascii="Times New Roman" w:hAnsi="Times New Roman"/>
                <w:szCs w:val="18"/>
              </w:rPr>
              <w:t>Una formación integra es fundamental en el campo laboral, por eso en mi proceso educativo técnico, he adquirido y desarrollado habilidades en las diferentes áreas de aplicación en sistemas, donde me han dotado con una amplia perspectiva, siendo así capaz de solucionar problemas y tomar decisiones asertivas, comprometiéndome con estas a base de comunicación, responsabilidad y honestidad, estando a su vez siempre alerta de recibir información y aprendiendo con rapidez en base a ella.</w:t>
            </w:r>
          </w:p>
          <w:p w14:paraId="121763EB" w14:textId="289C8D03" w:rsidR="007443A0" w:rsidRPr="002E58F2" w:rsidRDefault="007443A0" w:rsidP="007443A0">
            <w:pPr>
              <w:pStyle w:val="Informacin"/>
              <w:rPr>
                <w:rFonts w:ascii="Times New Roman" w:hAnsi="Times New Roman"/>
              </w:rPr>
            </w:pPr>
          </w:p>
        </w:tc>
        <w:tc>
          <w:tcPr>
            <w:tcW w:w="1062" w:type="dxa"/>
          </w:tcPr>
          <w:p w14:paraId="2660F900" w14:textId="77777777" w:rsidR="00647A4B" w:rsidRPr="00483416" w:rsidRDefault="00647A4B" w:rsidP="00222466"/>
        </w:tc>
        <w:tc>
          <w:tcPr>
            <w:tcW w:w="6137" w:type="dxa"/>
            <w:vMerge/>
          </w:tcPr>
          <w:p w14:paraId="713D4B8A" w14:textId="77777777" w:rsidR="00647A4B" w:rsidRPr="00483416" w:rsidRDefault="00647A4B" w:rsidP="00222466"/>
        </w:tc>
      </w:tr>
    </w:tbl>
    <w:p w14:paraId="137AFBA5" w14:textId="7B5EE4A3" w:rsidR="007F5B63" w:rsidRPr="00483416" w:rsidRDefault="002E58F2" w:rsidP="002E58F2">
      <w:pPr>
        <w:pStyle w:val="Textoindependiente"/>
        <w:tabs>
          <w:tab w:val="left" w:pos="991"/>
        </w:tabs>
      </w:pPr>
      <w:r>
        <w:tab/>
      </w:r>
    </w:p>
    <w:sectPr w:rsidR="007F5B63" w:rsidRPr="00483416" w:rsidSect="00483416"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E78C" w14:textId="77777777" w:rsidR="00191B9E" w:rsidRDefault="00191B9E" w:rsidP="00590471">
      <w:r>
        <w:separator/>
      </w:r>
    </w:p>
  </w:endnote>
  <w:endnote w:type="continuationSeparator" w:id="0">
    <w:p w14:paraId="7554A206" w14:textId="77777777" w:rsidR="00191B9E" w:rsidRDefault="00191B9E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D315B" w14:textId="77777777" w:rsidR="00191B9E" w:rsidRDefault="00191B9E" w:rsidP="00590471">
      <w:r>
        <w:separator/>
      </w:r>
    </w:p>
  </w:footnote>
  <w:footnote w:type="continuationSeparator" w:id="0">
    <w:p w14:paraId="1934DA97" w14:textId="77777777" w:rsidR="00191B9E" w:rsidRDefault="00191B9E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Listaconvietas1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747011">
    <w:abstractNumId w:val="5"/>
  </w:num>
  <w:num w:numId="2" w16cid:durableId="1677490021">
    <w:abstractNumId w:val="6"/>
  </w:num>
  <w:num w:numId="3" w16cid:durableId="1882281469">
    <w:abstractNumId w:val="4"/>
  </w:num>
  <w:num w:numId="4" w16cid:durableId="229579890">
    <w:abstractNumId w:val="4"/>
    <w:lvlOverride w:ilvl="0">
      <w:startOverride w:val="1"/>
    </w:lvlOverride>
  </w:num>
  <w:num w:numId="5" w16cid:durableId="2055306536">
    <w:abstractNumId w:val="7"/>
  </w:num>
  <w:num w:numId="6" w16cid:durableId="1746298806">
    <w:abstractNumId w:val="3"/>
  </w:num>
  <w:num w:numId="7" w16cid:durableId="216816805">
    <w:abstractNumId w:val="2"/>
  </w:num>
  <w:num w:numId="8" w16cid:durableId="1330137990">
    <w:abstractNumId w:val="1"/>
  </w:num>
  <w:num w:numId="9" w16cid:durableId="156306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29"/>
    <w:rsid w:val="00060042"/>
    <w:rsid w:val="00071E84"/>
    <w:rsid w:val="000B37CD"/>
    <w:rsid w:val="000F7D04"/>
    <w:rsid w:val="0012793E"/>
    <w:rsid w:val="00136803"/>
    <w:rsid w:val="00142F43"/>
    <w:rsid w:val="00150ABD"/>
    <w:rsid w:val="00165697"/>
    <w:rsid w:val="00191B9E"/>
    <w:rsid w:val="001F5586"/>
    <w:rsid w:val="00222466"/>
    <w:rsid w:val="002D54EA"/>
    <w:rsid w:val="002E58F2"/>
    <w:rsid w:val="002E5E62"/>
    <w:rsid w:val="003911FB"/>
    <w:rsid w:val="003B00CC"/>
    <w:rsid w:val="00472C27"/>
    <w:rsid w:val="0047764F"/>
    <w:rsid w:val="004779CF"/>
    <w:rsid w:val="00483416"/>
    <w:rsid w:val="004B4268"/>
    <w:rsid w:val="00507E82"/>
    <w:rsid w:val="00530BE1"/>
    <w:rsid w:val="00555003"/>
    <w:rsid w:val="005801E5"/>
    <w:rsid w:val="00587DBA"/>
    <w:rsid w:val="00590471"/>
    <w:rsid w:val="005D01FA"/>
    <w:rsid w:val="00613EC0"/>
    <w:rsid w:val="00647A4B"/>
    <w:rsid w:val="00667952"/>
    <w:rsid w:val="006B22EB"/>
    <w:rsid w:val="00716927"/>
    <w:rsid w:val="00735D93"/>
    <w:rsid w:val="007443A0"/>
    <w:rsid w:val="007703AC"/>
    <w:rsid w:val="007D11AE"/>
    <w:rsid w:val="007F54A0"/>
    <w:rsid w:val="007F5B63"/>
    <w:rsid w:val="00846CB9"/>
    <w:rsid w:val="008472E9"/>
    <w:rsid w:val="008B730E"/>
    <w:rsid w:val="008C2CFC"/>
    <w:rsid w:val="008F6E2E"/>
    <w:rsid w:val="009C2E65"/>
    <w:rsid w:val="00A35586"/>
    <w:rsid w:val="00AD5898"/>
    <w:rsid w:val="00B11C11"/>
    <w:rsid w:val="00B6466C"/>
    <w:rsid w:val="00BD2DFF"/>
    <w:rsid w:val="00BF4D49"/>
    <w:rsid w:val="00C00529"/>
    <w:rsid w:val="00C3464C"/>
    <w:rsid w:val="00C4452C"/>
    <w:rsid w:val="00CE1E3D"/>
    <w:rsid w:val="00D34DB3"/>
    <w:rsid w:val="00D524B5"/>
    <w:rsid w:val="00D6557B"/>
    <w:rsid w:val="00D93681"/>
    <w:rsid w:val="00DF2F8A"/>
    <w:rsid w:val="00E90A60"/>
    <w:rsid w:val="00EB7708"/>
    <w:rsid w:val="00EE7E09"/>
    <w:rsid w:val="00EF6606"/>
    <w:rsid w:val="00F0223C"/>
    <w:rsid w:val="00F51250"/>
    <w:rsid w:val="00FA37E0"/>
    <w:rsid w:val="00FA6AE1"/>
    <w:rsid w:val="00FD1945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538A8B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Ttulo1">
    <w:name w:val="heading 1"/>
    <w:basedOn w:val="Normal"/>
    <w:next w:val="Normal"/>
    <w:link w:val="Ttulo1C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F0223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E7E09"/>
    <w:rPr>
      <w:rFonts w:asciiTheme="minorHAnsi" w:hAnsiTheme="minorHAnsi" w:cs="Georgia"/>
    </w:rPr>
  </w:style>
  <w:style w:type="character" w:customStyle="1" w:styleId="Ttulo1Car">
    <w:name w:val="Título 1 Car"/>
    <w:basedOn w:val="Fuentedeprrafopredeter"/>
    <w:link w:val="Ttulo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Prrafodelista">
    <w:name w:val="List Paragraph"/>
    <w:basedOn w:val="Textoindependiente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Encabezado">
    <w:name w:val="header"/>
    <w:basedOn w:val="Normal"/>
    <w:link w:val="EncabezadoCar"/>
    <w:uiPriority w:val="99"/>
    <w:semiHidden/>
    <w:rsid w:val="00BF4D49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BF4D49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aconcuadrcula">
    <w:name w:val="Table Grid"/>
    <w:basedOn w:val="Tabla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cin">
    <w:name w:val="Informació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nvietas1">
    <w:name w:val="Lista con viñetas1"/>
    <w:uiPriority w:val="99"/>
    <w:rsid w:val="00F51250"/>
    <w:pPr>
      <w:numPr>
        <w:numId w:val="5"/>
      </w:numPr>
    </w:pPr>
  </w:style>
  <w:style w:type="character" w:styleId="Textoennegrita">
    <w:name w:val="Strong"/>
    <w:basedOn w:val="Fuentedeprrafopredeter"/>
    <w:uiPriority w:val="22"/>
    <w:semiHidden/>
    <w:qFormat/>
    <w:rsid w:val="00F0223C"/>
    <w:rPr>
      <w:b/>
      <w:bCs/>
      <w:color w:val="FCEA10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222466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aconvietas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Sinespaciado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ar">
    <w:name w:val="Título 2 Car"/>
    <w:basedOn w:val="Fuentedeprrafopredeter"/>
    <w:link w:val="Ttulo2"/>
    <w:uiPriority w:val="9"/>
    <w:rsid w:val="00F51250"/>
    <w:rPr>
      <w:rFonts w:asciiTheme="majorHAnsi" w:hAnsiTheme="majorHAnsi"/>
      <w:b/>
      <w:bCs/>
      <w:szCs w:val="20"/>
    </w:rPr>
  </w:style>
  <w:style w:type="paragraph" w:styleId="Listaconvietas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aconvietas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005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052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052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05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05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wilderdanilo91@gmail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10" Type="http://schemas.openxmlformats.org/officeDocument/2006/relationships/image" Target="media/image1.png"/><Relationship Id="rId19" Type="http://schemas.openxmlformats.org/officeDocument/2006/relationships/image" Target="media/image9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%20Castellanos\AppData\Roaming\Microsoft\Templates\Curr&#237;culum%20v&#237;tae%20con%20formas%20org&#225;n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DB0942C46C49B6B3392BE9737BC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674B0-CCAC-414C-8AA8-86A1FF0B19E4}"/>
      </w:docPartPr>
      <w:docPartBody>
        <w:p w:rsidR="00B52080" w:rsidRDefault="00000000">
          <w:pPr>
            <w:pStyle w:val="79DB0942C46C49B6B3392BE9737BC953"/>
          </w:pPr>
          <w:r w:rsidRPr="00483416">
            <w:rPr>
              <w:rStyle w:val="Textodelmarcadordeposicin"/>
              <w:lang w:bidi="es-ES"/>
            </w:rPr>
            <w:t>Su sitio web: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DC"/>
    <w:rsid w:val="001915B1"/>
    <w:rsid w:val="006B22EB"/>
    <w:rsid w:val="00B52080"/>
    <w:rsid w:val="00D34DB3"/>
    <w:rsid w:val="00F4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insoku w:val="0"/>
      <w:overflowPunct w:val="0"/>
      <w:spacing w:after="0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22"/>
      <w:szCs w:val="20"/>
      <w:lang w:val="es-ES" w:eastAsia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="Times New Roman" w:hAnsiTheme="majorHAnsi" w:cs="Times New Roman"/>
      <w:b/>
      <w:bCs/>
      <w:kern w:val="0"/>
      <w:sz w:val="22"/>
      <w:szCs w:val="20"/>
      <w:lang w:val="es-ES" w:eastAsia="en-US"/>
      <w14:ligatures w14:val="none"/>
    </w:rPr>
  </w:style>
  <w:style w:type="paragraph" w:customStyle="1" w:styleId="5B3C4742FEF34B2DA988342FDA50C80A">
    <w:name w:val="5B3C4742FEF34B2DA988342FDA50C80A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9DB0942C46C49B6B3392BE9737BC953">
    <w:name w:val="79DB0942C46C49B6B3392BE9737BC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formas orgánicas</Template>
  <TotalTime>0</TotalTime>
  <Pages>1</Pages>
  <Words>318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2024-11-21T06:50:00Z</dcterms:created>
  <dcterms:modified xsi:type="dcterms:W3CDTF">2024-12-12T21:10:00Z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